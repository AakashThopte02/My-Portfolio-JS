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Category"/>
        <w:tag w:val=""/>
        <w:id w:val="1543715586"/>
        <w:placeholder>
          <w:docPart w:val="2DE7E9AABD04472F966DF93F835240AC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p w14:paraId="6E296F25" w14:textId="0FD5D919" w:rsidR="003D7F01" w:rsidRDefault="003C5BC8">
          <w:pPr>
            <w:pStyle w:val="ContactInfo"/>
          </w:pPr>
          <w:r>
            <w:t>Pune-411041, Maharashtra</w:t>
          </w:r>
        </w:p>
      </w:sdtContent>
    </w:sdt>
    <w:p w14:paraId="4699C70B" w14:textId="780B0FC9" w:rsidR="003D7F01" w:rsidRDefault="00000000">
      <w:pPr>
        <w:pStyle w:val="ContactInfo"/>
      </w:pPr>
      <w:sdt>
        <w:sdtPr>
          <w:alias w:val="Telephone"/>
          <w:tag w:val="Telephone"/>
          <w:id w:val="599758962"/>
          <w:placeholder>
            <w:docPart w:val="E3AEB360284D4ABE97874F9A98EA3BE6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Content>
          <w:r w:rsidR="003C5BC8">
            <w:t>+91 7057100460</w:t>
          </w:r>
        </w:sdtContent>
      </w:sdt>
    </w:p>
    <w:p w14:paraId="037AE1DF" w14:textId="67780FE7" w:rsidR="003D7F01" w:rsidRDefault="003C5BC8">
      <w:pPr>
        <w:pStyle w:val="ContactInfo"/>
        <w:rPr>
          <w:rStyle w:val="Emphasis"/>
        </w:rPr>
      </w:pPr>
      <w:r>
        <w:rPr>
          <w:rStyle w:val="Emphasis"/>
        </w:rPr>
        <w:t>aa</w:t>
      </w:r>
      <w:sdt>
        <w:sdtPr>
          <w:rPr>
            <w:rStyle w:val="Emphasis"/>
          </w:rPr>
          <w:alias w:val="Email"/>
          <w:tag w:val=""/>
          <w:id w:val="1889536063"/>
          <w:placeholder>
            <w:docPart w:val="86BC798187F6418696FF3BA384E88F24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Content>
          <w:r>
            <w:rPr>
              <w:rStyle w:val="Emphasis"/>
            </w:rPr>
            <w:t>kashthopte02@gmail.com</w:t>
          </w:r>
        </w:sdtContent>
      </w:sdt>
    </w:p>
    <w:p w14:paraId="1C37CCF4" w14:textId="117E3B7A" w:rsidR="003D7F01" w:rsidRDefault="00000000">
      <w:pPr>
        <w:pStyle w:val="Name"/>
      </w:pPr>
      <w:sdt>
        <w:sdtPr>
          <w:alias w:val="Your Name"/>
          <w:tag w:val=""/>
          <w:id w:val="1197042864"/>
          <w:placeholder>
            <w:docPart w:val="FF2A3E15FBDB4007B5665B996606944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3C5BC8">
            <w:t>Thopte  Aakash ashok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</w:tblPr>
      <w:tblGrid>
        <w:gridCol w:w="1778"/>
        <w:gridCol w:w="472"/>
        <w:gridCol w:w="7830"/>
      </w:tblGrid>
      <w:tr w:rsidR="003D7F01" w14:paraId="037A952B" w14:textId="77777777">
        <w:tc>
          <w:tcPr>
            <w:tcW w:w="1778" w:type="dxa"/>
          </w:tcPr>
          <w:p w14:paraId="23BE752C" w14:textId="77777777" w:rsidR="003D7F01" w:rsidRDefault="00000000">
            <w:pPr>
              <w:pStyle w:val="Heading1"/>
            </w:pPr>
            <w:r>
              <w:t>Objective</w:t>
            </w:r>
          </w:p>
        </w:tc>
        <w:tc>
          <w:tcPr>
            <w:tcW w:w="472" w:type="dxa"/>
          </w:tcPr>
          <w:p w14:paraId="5CA1EC3A" w14:textId="77777777" w:rsidR="003D7F01" w:rsidRDefault="003D7F01"/>
        </w:tc>
        <w:tc>
          <w:tcPr>
            <w:tcW w:w="7830" w:type="dxa"/>
          </w:tcPr>
          <w:p w14:paraId="4AF065B4" w14:textId="02ED9361" w:rsidR="003D7F01" w:rsidRDefault="00037FE2">
            <w:pPr>
              <w:pStyle w:val="ResumeText"/>
            </w:pPr>
            <w:r>
              <w:t xml:space="preserve">To secure a challenging position in a reputable organization to expand my learnings, </w:t>
            </w:r>
            <w:proofErr w:type="gramStart"/>
            <w:r>
              <w:t>knowledge</w:t>
            </w:r>
            <w:proofErr w:type="gramEnd"/>
            <w:r>
              <w:t xml:space="preserve"> and skills.</w:t>
            </w:r>
          </w:p>
        </w:tc>
      </w:tr>
      <w:tr w:rsidR="003D7F01" w14:paraId="6D3284EA" w14:textId="77777777">
        <w:tc>
          <w:tcPr>
            <w:tcW w:w="1778" w:type="dxa"/>
          </w:tcPr>
          <w:p w14:paraId="10B93FE2" w14:textId="77777777" w:rsidR="003D7F01" w:rsidRDefault="00000000">
            <w:pPr>
              <w:pStyle w:val="Heading1"/>
            </w:pPr>
            <w:r>
              <w:t>Skills &amp; Abilities</w:t>
            </w:r>
          </w:p>
        </w:tc>
        <w:tc>
          <w:tcPr>
            <w:tcW w:w="472" w:type="dxa"/>
          </w:tcPr>
          <w:p w14:paraId="2DD4697D" w14:textId="77777777" w:rsidR="003D7F01" w:rsidRDefault="003D7F01"/>
        </w:tc>
        <w:tc>
          <w:tcPr>
            <w:tcW w:w="7830" w:type="dxa"/>
          </w:tcPr>
          <w:p w14:paraId="4794D7D3" w14:textId="77777777" w:rsidR="003D7F01" w:rsidRDefault="00037FE2" w:rsidP="00037FE2">
            <w:pPr>
              <w:pStyle w:val="ResumeText"/>
              <w:numPr>
                <w:ilvl w:val="0"/>
                <w:numId w:val="1"/>
              </w:numPr>
            </w:pPr>
            <w:r>
              <w:t>Java</w:t>
            </w:r>
          </w:p>
          <w:p w14:paraId="750F45F9" w14:textId="77777777" w:rsidR="00037FE2" w:rsidRDefault="00037FE2" w:rsidP="00037FE2">
            <w:pPr>
              <w:pStyle w:val="ResumeText"/>
              <w:numPr>
                <w:ilvl w:val="0"/>
                <w:numId w:val="1"/>
              </w:numPr>
            </w:pPr>
            <w:r>
              <w:t>HTML5</w:t>
            </w:r>
          </w:p>
          <w:p w14:paraId="561C8BD1" w14:textId="77777777" w:rsidR="00037FE2" w:rsidRDefault="00037FE2" w:rsidP="00037FE2">
            <w:pPr>
              <w:pStyle w:val="ResumeText"/>
              <w:numPr>
                <w:ilvl w:val="0"/>
                <w:numId w:val="1"/>
              </w:numPr>
            </w:pPr>
            <w:r>
              <w:t>CSS &amp; Bootstrap</w:t>
            </w:r>
          </w:p>
          <w:p w14:paraId="5CA5B527" w14:textId="5300FC14" w:rsidR="00037FE2" w:rsidRDefault="00037FE2" w:rsidP="00037FE2">
            <w:pPr>
              <w:pStyle w:val="ResumeText"/>
              <w:numPr>
                <w:ilvl w:val="0"/>
                <w:numId w:val="1"/>
              </w:numPr>
            </w:pPr>
            <w:r>
              <w:t>JavaScript ES6</w:t>
            </w:r>
          </w:p>
          <w:p w14:paraId="5444C47B" w14:textId="30C649ED" w:rsidR="00037FE2" w:rsidRDefault="00037FE2" w:rsidP="00037FE2">
            <w:pPr>
              <w:pStyle w:val="ResumeText"/>
              <w:numPr>
                <w:ilvl w:val="0"/>
                <w:numId w:val="1"/>
              </w:numPr>
            </w:pPr>
            <w:r>
              <w:t>React JS</w:t>
            </w:r>
          </w:p>
        </w:tc>
      </w:tr>
      <w:tr w:rsidR="003D7F01" w14:paraId="543F8132" w14:textId="77777777">
        <w:tc>
          <w:tcPr>
            <w:tcW w:w="1778" w:type="dxa"/>
          </w:tcPr>
          <w:p w14:paraId="4621E3DE" w14:textId="77777777" w:rsidR="003D7F01" w:rsidRDefault="00000000">
            <w:pPr>
              <w:pStyle w:val="Heading1"/>
            </w:pPr>
            <w:r>
              <w:t>Experience</w:t>
            </w:r>
          </w:p>
        </w:tc>
        <w:tc>
          <w:tcPr>
            <w:tcW w:w="472" w:type="dxa"/>
          </w:tcPr>
          <w:p w14:paraId="1D2F93FE" w14:textId="77777777" w:rsidR="003D7F01" w:rsidRDefault="003D7F01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caps w:val="0"/>
                <w:color w:val="595959" w:themeColor="text1" w:themeTint="A6"/>
              </w:rPr>
              <w:id w:val="1436861535"/>
              <w15:color w:val="C0C0C0"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caps w:val="0"/>
                    <w:color w:val="595959" w:themeColor="text1" w:themeTint="A6"/>
                  </w:rPr>
                  <w:id w:val="221802691"/>
                  <w:placeholder>
                    <w:docPart w:val="B3F24780054744F4BDA3BA2B4E795FBB"/>
                  </w:placeholder>
                  <w15:color w:val="C0C0C0"/>
                </w:sdtPr>
                <w:sdtContent>
                  <w:p w14:paraId="454D30AB" w14:textId="2D436D7B" w:rsidR="003D7F01" w:rsidRDefault="00037FE2">
                    <w:pPr>
                      <w:pStyle w:val="Heading2"/>
                    </w:pPr>
                    <w:r>
                      <w:t>Automation Test Engineer, Dealersocket</w:t>
                    </w:r>
                  </w:p>
                  <w:p w14:paraId="3D50EF35" w14:textId="0863365E" w:rsidR="003D7F01" w:rsidRDefault="00037FE2">
                    <w:pPr>
                      <w:pStyle w:val="ResumeText"/>
                    </w:pPr>
                    <w:r>
                      <w:t>From 22 Aug 2022 to still working</w:t>
                    </w:r>
                  </w:p>
                  <w:p w14:paraId="2C5D91CB" w14:textId="77777777" w:rsidR="00037FE2" w:rsidRDefault="00037FE2" w:rsidP="00037FE2">
                    <w:pPr>
                      <w:pStyle w:val="ListParagraph"/>
                      <w:numPr>
                        <w:ilvl w:val="0"/>
                        <w:numId w:val="3"/>
                      </w:numPr>
                    </w:pPr>
                    <w:r>
                      <w:t>Automated manual test cases using Serenity BDD framework with Java and improved efficiency of testing by 92%.</w:t>
                    </w:r>
                  </w:p>
                  <w:p w14:paraId="57402E5D" w14:textId="07C55A23" w:rsidR="003D7F01" w:rsidRDefault="00037FE2" w:rsidP="00037FE2">
                    <w:pPr>
                      <w:pStyle w:val="ListParagraph"/>
                      <w:numPr>
                        <w:ilvl w:val="0"/>
                        <w:numId w:val="3"/>
                      </w:numPr>
                    </w:pPr>
                    <w:r>
                      <w:t xml:space="preserve">Reported and </w:t>
                    </w:r>
                    <w:r w:rsidR="002A51AD">
                      <w:t>tracked</w:t>
                    </w:r>
                    <w:r>
                      <w:t xml:space="preserve"> over 100+ software defects by testing it via API Testing, UI Testing and Database Testing.</w:t>
                    </w:r>
                  </w:p>
                </w:sdtContent>
              </w:sdt>
            </w:sdtContent>
          </w:sdt>
        </w:tc>
      </w:tr>
      <w:tr w:rsidR="003D7F01" w14:paraId="4D02192A" w14:textId="77777777">
        <w:tc>
          <w:tcPr>
            <w:tcW w:w="1778" w:type="dxa"/>
          </w:tcPr>
          <w:p w14:paraId="234C4C15" w14:textId="77777777" w:rsidR="003D7F01" w:rsidRDefault="00000000">
            <w:pPr>
              <w:pStyle w:val="Heading1"/>
            </w:pPr>
            <w:r>
              <w:t>Education</w:t>
            </w:r>
          </w:p>
        </w:tc>
        <w:tc>
          <w:tcPr>
            <w:tcW w:w="472" w:type="dxa"/>
          </w:tcPr>
          <w:p w14:paraId="410F9134" w14:textId="77777777" w:rsidR="003D7F01" w:rsidRDefault="003D7F01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caps w:val="0"/>
                <w:color w:val="595959" w:themeColor="text1" w:themeTint="A6"/>
              </w:rPr>
              <w:id w:val="-691765356"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caps w:val="0"/>
                    <w:color w:val="595959" w:themeColor="text1" w:themeTint="A6"/>
                  </w:rPr>
                  <w:id w:val="-1126388115"/>
                  <w:placeholder>
                    <w:docPart w:val="B3F24780054744F4BDA3BA2B4E795FBB"/>
                  </w:placeholder>
                </w:sdtPr>
                <w:sdtContent>
                  <w:p w14:paraId="0D424DFD" w14:textId="32923401" w:rsidR="003D7F01" w:rsidRDefault="00037FE2">
                    <w:pPr>
                      <w:pStyle w:val="Heading2"/>
                    </w:pPr>
                    <w:r>
                      <w:t xml:space="preserve">Late T. G. Gosavi High School, pune </w:t>
                    </w:r>
                  </w:p>
                  <w:p w14:paraId="4E02304E" w14:textId="1B36EEF6" w:rsidR="00037FE2" w:rsidRPr="00037FE2" w:rsidRDefault="00037FE2" w:rsidP="00037FE2">
                    <w:r>
                      <w:t>2015</w:t>
                    </w:r>
                  </w:p>
                  <w:p w14:paraId="667F1CE0" w14:textId="77777777" w:rsidR="00037FE2" w:rsidRDefault="00037FE2">
                    <w:r>
                      <w:t>S.S.C.  - 88.20%</w:t>
                    </w:r>
                  </w:p>
                  <w:p w14:paraId="224CFFAF" w14:textId="78C8F3AF" w:rsidR="00037FE2" w:rsidRDefault="00037FE2" w:rsidP="00037FE2">
                    <w:pPr>
                      <w:pStyle w:val="Heading2"/>
                    </w:pPr>
                    <w:r>
                      <w:t>sOU. VENUTAI CHAVAN POLYTECHNIC, PUNE</w:t>
                    </w:r>
                  </w:p>
                  <w:p w14:paraId="57034B84" w14:textId="64B08D80" w:rsidR="00037FE2" w:rsidRPr="00037FE2" w:rsidRDefault="00037FE2" w:rsidP="00037FE2">
                    <w:r>
                      <w:t>2019</w:t>
                    </w:r>
                  </w:p>
                  <w:p w14:paraId="7EF9B36A" w14:textId="2494132F" w:rsidR="00037FE2" w:rsidRDefault="00037FE2" w:rsidP="00037FE2">
                    <w:r>
                      <w:t>Diploma in Mechanical</w:t>
                    </w:r>
                    <w:r>
                      <w:t>- 8</w:t>
                    </w:r>
                    <w:r>
                      <w:t>4</w:t>
                    </w:r>
                    <w:r>
                      <w:t>.</w:t>
                    </w:r>
                    <w:r>
                      <w:t>11</w:t>
                    </w:r>
                    <w:r>
                      <w:t>%</w:t>
                    </w:r>
                  </w:p>
                  <w:p w14:paraId="51E0AA0D" w14:textId="67041641" w:rsidR="00037FE2" w:rsidRDefault="00037FE2" w:rsidP="00037FE2">
                    <w:pPr>
                      <w:rPr>
                        <w:bCs/>
                      </w:rPr>
                    </w:pPr>
                    <w:r>
                      <w:t>2022</w:t>
                    </w:r>
                  </w:p>
                  <w:p w14:paraId="3DC4CA21" w14:textId="3446F2C4" w:rsidR="00037FE2" w:rsidRDefault="00037FE2" w:rsidP="00037FE2">
                    <w:pPr>
                      <w:pStyle w:val="Heading2"/>
                    </w:pPr>
                    <w:r>
                      <w:t>NBNSTIC, Sinhgad institute of technical education, pune</w:t>
                    </w:r>
                  </w:p>
                  <w:p w14:paraId="43B68B12" w14:textId="1243153B" w:rsidR="003D7F01" w:rsidRPr="00037FE2" w:rsidRDefault="00037FE2">
                    <w:pPr>
                      <w:rPr>
                        <w:bCs/>
                      </w:rPr>
                    </w:pPr>
                    <w:r>
                      <w:rPr>
                        <w:bCs/>
                      </w:rPr>
                      <w:t>B.E. Mechanical – 88.96%</w:t>
                    </w:r>
                  </w:p>
                </w:sdtContent>
              </w:sdt>
            </w:sdtContent>
          </w:sdt>
        </w:tc>
      </w:tr>
      <w:tr w:rsidR="003D7F01" w14:paraId="49CE6BC9" w14:textId="77777777">
        <w:tc>
          <w:tcPr>
            <w:tcW w:w="1778" w:type="dxa"/>
          </w:tcPr>
          <w:p w14:paraId="648C421D" w14:textId="77777777" w:rsidR="003D7F01" w:rsidRDefault="00000000">
            <w:pPr>
              <w:pStyle w:val="Heading1"/>
            </w:pPr>
            <w:r>
              <w:t>Communication</w:t>
            </w:r>
          </w:p>
        </w:tc>
        <w:tc>
          <w:tcPr>
            <w:tcW w:w="472" w:type="dxa"/>
          </w:tcPr>
          <w:p w14:paraId="73D134EA" w14:textId="77777777" w:rsidR="003D7F01" w:rsidRDefault="003D7F01"/>
        </w:tc>
        <w:tc>
          <w:tcPr>
            <w:tcW w:w="7830" w:type="dxa"/>
          </w:tcPr>
          <w:p w14:paraId="2000B45F" w14:textId="77777777" w:rsidR="003D7F01" w:rsidRDefault="00037FE2">
            <w:pPr>
              <w:pStyle w:val="ResumeText"/>
            </w:pPr>
            <w:r>
              <w:t>LANGUAGES KNOWN:</w:t>
            </w:r>
          </w:p>
          <w:p w14:paraId="3BE7E1CE" w14:textId="57E17AC4" w:rsidR="00037FE2" w:rsidRDefault="00037FE2">
            <w:pPr>
              <w:pStyle w:val="ResumeText"/>
            </w:pPr>
            <w:r>
              <w:t>Hindi, English, Marathi</w:t>
            </w:r>
          </w:p>
        </w:tc>
      </w:tr>
      <w:tr w:rsidR="003D7F01" w14:paraId="37A923E4" w14:textId="77777777">
        <w:tc>
          <w:tcPr>
            <w:tcW w:w="1778" w:type="dxa"/>
          </w:tcPr>
          <w:p w14:paraId="63C57296" w14:textId="02EA0490" w:rsidR="003D7F01" w:rsidRDefault="00037FE2">
            <w:pPr>
              <w:pStyle w:val="Heading1"/>
            </w:pPr>
            <w:r>
              <w:t>HOBBIES</w:t>
            </w:r>
          </w:p>
        </w:tc>
        <w:tc>
          <w:tcPr>
            <w:tcW w:w="472" w:type="dxa"/>
          </w:tcPr>
          <w:p w14:paraId="28C9E1A0" w14:textId="77777777" w:rsidR="003D7F01" w:rsidRDefault="003D7F01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caps w:val="0"/>
                <w:color w:val="595959" w:themeColor="text1" w:themeTint="A6"/>
              </w:rPr>
              <w:id w:val="-1883713024"/>
              <w15:color w:val="C0C0C0"/>
            </w:sdtPr>
            <w:sdtEndPr>
              <w:rPr>
                <w:rFonts w:asciiTheme="majorHAnsi" w:hAnsiTheme="majorHAnsi" w:cstheme="majorBidi"/>
                <w:b/>
                <w:bCs w:val="0"/>
                <w:caps/>
                <w:color w:val="404040" w:themeColor="text1" w:themeTint="BF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caps w:val="0"/>
                    <w:color w:val="595959" w:themeColor="text1" w:themeTint="A6"/>
                  </w:rPr>
                  <w:id w:val="-1368215953"/>
                  <w:placeholder>
                    <w:docPart w:val="B3F24780054744F4BDA3BA2B4E795FBB"/>
                  </w:placeholder>
                  <w15:color w:val="C0C0C0"/>
                </w:sdtPr>
                <w:sdtEndPr>
                  <w:rPr>
                    <w:rFonts w:asciiTheme="majorHAnsi" w:hAnsiTheme="majorHAnsi" w:cstheme="majorBidi"/>
                    <w:b/>
                    <w:bCs w:val="0"/>
                    <w:caps/>
                    <w:color w:val="404040" w:themeColor="text1" w:themeTint="BF"/>
                  </w:rPr>
                </w:sdtEndPr>
                <w:sdtContent>
                  <w:p w14:paraId="2C46EAC4" w14:textId="53083274" w:rsidR="003D7F01" w:rsidRDefault="00037FE2" w:rsidP="00037FE2">
                    <w:pPr>
                      <w:pStyle w:val="Heading2"/>
                    </w:pPr>
                    <w:r>
                      <w:t>Reading, Writing and Trekking</w:t>
                    </w:r>
                  </w:p>
                </w:sdtContent>
              </w:sdt>
            </w:sdtContent>
          </w:sdt>
        </w:tc>
      </w:tr>
    </w:tbl>
    <w:p w14:paraId="6ED2AEA1" w14:textId="77777777" w:rsidR="003D7F01" w:rsidRDefault="003D7F01"/>
    <w:sectPr w:rsidR="003D7F01">
      <w:footerReference w:type="even" r:id="rId10"/>
      <w:footerReference w:type="default" r:id="rId11"/>
      <w:footerReference w:type="first" r:id="rId12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95957" w14:textId="77777777" w:rsidR="007376C2" w:rsidRDefault="007376C2">
      <w:pPr>
        <w:spacing w:before="0" w:after="0" w:line="240" w:lineRule="auto"/>
      </w:pPr>
      <w:r>
        <w:separator/>
      </w:r>
    </w:p>
  </w:endnote>
  <w:endnote w:type="continuationSeparator" w:id="0">
    <w:p w14:paraId="1D0EBA52" w14:textId="77777777" w:rsidR="007376C2" w:rsidRDefault="007376C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1C436" w14:textId="77777777" w:rsidR="00037FE2" w:rsidRDefault="00037F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BEE57" w14:textId="77777777" w:rsidR="003D7F01" w:rsidRDefault="0000000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996C4" w14:textId="77777777" w:rsidR="00037FE2" w:rsidRDefault="00037F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6A899" w14:textId="77777777" w:rsidR="007376C2" w:rsidRDefault="007376C2">
      <w:pPr>
        <w:spacing w:before="0" w:after="0" w:line="240" w:lineRule="auto"/>
      </w:pPr>
      <w:r>
        <w:separator/>
      </w:r>
    </w:p>
  </w:footnote>
  <w:footnote w:type="continuationSeparator" w:id="0">
    <w:p w14:paraId="55A3E94D" w14:textId="77777777" w:rsidR="007376C2" w:rsidRDefault="007376C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95376"/>
    <w:multiLevelType w:val="hybridMultilevel"/>
    <w:tmpl w:val="495A7F3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D1528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5F070E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982544195">
    <w:abstractNumId w:val="2"/>
  </w:num>
  <w:num w:numId="2" w16cid:durableId="1792282412">
    <w:abstractNumId w:val="1"/>
  </w:num>
  <w:num w:numId="3" w16cid:durableId="645286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BC8"/>
    <w:rsid w:val="00037FE2"/>
    <w:rsid w:val="000E2817"/>
    <w:rsid w:val="002A51AD"/>
    <w:rsid w:val="002C1D6E"/>
    <w:rsid w:val="003C5BC8"/>
    <w:rsid w:val="003D7F01"/>
    <w:rsid w:val="004D0E6E"/>
    <w:rsid w:val="00577A08"/>
    <w:rsid w:val="007376C2"/>
    <w:rsid w:val="00F7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15FD19"/>
  <w15:docId w15:val="{D51B259E-3372-4D43-89E1-1ADA18139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ListParagraph">
    <w:name w:val="List Paragraph"/>
    <w:basedOn w:val="Normal"/>
    <w:uiPriority w:val="34"/>
    <w:semiHidden/>
    <w:qFormat/>
    <w:rsid w:val="00037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DE7E9AABD04472F966DF93F83524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CCADB3-5455-4A12-A6BD-08ADF9934B55}"/>
      </w:docPartPr>
      <w:docPartBody>
        <w:p w:rsidR="00000000" w:rsidRDefault="00000000">
          <w:pPr>
            <w:pStyle w:val="2DE7E9AABD04472F966DF93F835240AC"/>
          </w:pPr>
          <w:r>
            <w:t>[City, ST ZIP Code]</w:t>
          </w:r>
        </w:p>
      </w:docPartBody>
    </w:docPart>
    <w:docPart>
      <w:docPartPr>
        <w:name w:val="E3AEB360284D4ABE97874F9A98EA3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64A2C-09F1-4FAB-BD35-815668596E27}"/>
      </w:docPartPr>
      <w:docPartBody>
        <w:p w:rsidR="00000000" w:rsidRDefault="00000000">
          <w:pPr>
            <w:pStyle w:val="E3AEB360284D4ABE97874F9A98EA3BE6"/>
          </w:pPr>
          <w:r>
            <w:t>[Telephone]</w:t>
          </w:r>
        </w:p>
      </w:docPartBody>
    </w:docPart>
    <w:docPart>
      <w:docPartPr>
        <w:name w:val="86BC798187F6418696FF3BA384E88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425A7-1054-4887-A952-B73B56980833}"/>
      </w:docPartPr>
      <w:docPartBody>
        <w:p w:rsidR="00000000" w:rsidRDefault="00000000">
          <w:pPr>
            <w:pStyle w:val="86BC798187F6418696FF3BA384E88F24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FF2A3E15FBDB4007B5665B99660694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C1041-F650-4DD4-AE8D-107E86BA5766}"/>
      </w:docPartPr>
      <w:docPartBody>
        <w:p w:rsidR="00000000" w:rsidRDefault="00000000">
          <w:pPr>
            <w:pStyle w:val="FF2A3E15FBDB4007B5665B996606944A"/>
          </w:pPr>
          <w:r>
            <w:t>[Your Name]</w:t>
          </w:r>
        </w:p>
      </w:docPartBody>
    </w:docPart>
    <w:docPart>
      <w:docPartPr>
        <w:name w:val="B3F24780054744F4BDA3BA2B4E795F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1F182-1456-43DE-B728-F6B9857E4181}"/>
      </w:docPartPr>
      <w:docPartBody>
        <w:p w:rsidR="00000000" w:rsidRDefault="00000000">
          <w:pPr>
            <w:pStyle w:val="B3F24780054744F4BDA3BA2B4E795FB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AC2"/>
    <w:rsid w:val="009F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71CF7A2BFC4B9C837D1C3A163F3B78">
    <w:name w:val="2871CF7A2BFC4B9C837D1C3A163F3B78"/>
  </w:style>
  <w:style w:type="paragraph" w:customStyle="1" w:styleId="2DE7E9AABD04472F966DF93F835240AC">
    <w:name w:val="2DE7E9AABD04472F966DF93F835240AC"/>
  </w:style>
  <w:style w:type="paragraph" w:customStyle="1" w:styleId="E3AEB360284D4ABE97874F9A98EA3BE6">
    <w:name w:val="E3AEB360284D4ABE97874F9A98EA3BE6"/>
  </w:style>
  <w:style w:type="paragraph" w:customStyle="1" w:styleId="D939A7008F744BDCBF52CE1C6DF2E70B">
    <w:name w:val="D939A7008F744BDCBF52CE1C6DF2E70B"/>
  </w:style>
  <w:style w:type="character" w:styleId="Emphasis">
    <w:name w:val="Emphasis"/>
    <w:basedOn w:val="DefaultParagraphFont"/>
    <w:uiPriority w:val="2"/>
    <w:unhideWhenUsed/>
    <w:qFormat/>
    <w:rPr>
      <w:color w:val="4472C4" w:themeColor="accent1"/>
    </w:rPr>
  </w:style>
  <w:style w:type="paragraph" w:customStyle="1" w:styleId="86BC798187F6418696FF3BA384E88F24">
    <w:name w:val="86BC798187F6418696FF3BA384E88F24"/>
  </w:style>
  <w:style w:type="paragraph" w:customStyle="1" w:styleId="FF2A3E15FBDB4007B5665B996606944A">
    <w:name w:val="FF2A3E15FBDB4007B5665B996606944A"/>
  </w:style>
  <w:style w:type="paragraph" w:customStyle="1" w:styleId="DBD42548FAAF417F8F997690FDE61E35">
    <w:name w:val="DBD42548FAAF417F8F997690FDE61E35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  <w:lang w:val="en-US" w:eastAsia="en-US"/>
    </w:rPr>
  </w:style>
  <w:style w:type="paragraph" w:customStyle="1" w:styleId="1B19D973703149FFB6DE2DA646B88F9A">
    <w:name w:val="1B19D973703149FFB6DE2DA646B88F9A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3F24780054744F4BDA3BA2B4E795FBB">
    <w:name w:val="B3F24780054744F4BDA3BA2B4E795FBB"/>
  </w:style>
  <w:style w:type="paragraph" w:customStyle="1" w:styleId="8566FAF9D6674BE5AF32692A36AAF5F4">
    <w:name w:val="8566FAF9D6674BE5AF32692A36AAF5F4"/>
  </w:style>
  <w:style w:type="paragraph" w:customStyle="1" w:styleId="E0B8940CC08C4D02B84FAF820ED7C1B3">
    <w:name w:val="E0B8940CC08C4D02B84FAF820ED7C1B3"/>
  </w:style>
  <w:style w:type="paragraph" w:customStyle="1" w:styleId="CE821399E5394F948CE1F96926733F5D">
    <w:name w:val="CE821399E5394F948CE1F96926733F5D"/>
  </w:style>
  <w:style w:type="paragraph" w:customStyle="1" w:styleId="6AAC2B7B20AD4F87964FBD76F4BF574F">
    <w:name w:val="6AAC2B7B20AD4F87964FBD76F4BF574F"/>
  </w:style>
  <w:style w:type="paragraph" w:customStyle="1" w:styleId="3C9A0F755F854EBEA55C8093948AD021">
    <w:name w:val="3C9A0F755F854EBEA55C8093948AD021"/>
  </w:style>
  <w:style w:type="paragraph" w:customStyle="1" w:styleId="402E0DEA9B684935B83BE3C67E248AA8">
    <w:name w:val="402E0DEA9B684935B83BE3C67E248AA8"/>
  </w:style>
  <w:style w:type="paragraph" w:customStyle="1" w:styleId="269056F4517344CEBA66F552AC75948E">
    <w:name w:val="269056F4517344CEBA66F552AC75948E"/>
  </w:style>
  <w:style w:type="paragraph" w:customStyle="1" w:styleId="026D989E02C64E5EA42C81894048D02C">
    <w:name w:val="026D989E02C64E5EA42C81894048D02C"/>
  </w:style>
  <w:style w:type="paragraph" w:customStyle="1" w:styleId="4362DB92FC4E45EAA4F536D16B0AB482">
    <w:name w:val="4362DB92FC4E45EAA4F536D16B0AB482"/>
  </w:style>
  <w:style w:type="paragraph" w:customStyle="1" w:styleId="753774EA2E224A258E7A2A251AD1C17E">
    <w:name w:val="753774EA2E224A258E7A2A251AD1C17E"/>
  </w:style>
  <w:style w:type="paragraph" w:customStyle="1" w:styleId="2826FDC57D9344A3BD8C35E89E72FF71">
    <w:name w:val="2826FDC57D9344A3BD8C35E89E72FF71"/>
  </w:style>
  <w:style w:type="paragraph" w:customStyle="1" w:styleId="9B8758484BF14212ABEFB099056A4895">
    <w:name w:val="9B8758484BF14212ABEFB099056A4895"/>
  </w:style>
  <w:style w:type="paragraph" w:customStyle="1" w:styleId="6727930362FC4C2583127ACD6194613E">
    <w:name w:val="6727930362FC4C2583127ACD619461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>+91 7057100460</CompanyPhone>
  <CompanyFax/>
  <CompanyEmail>kashthopte02@gmail.com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0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Thopte  Aakash ashok</dc:creator>
  <cp:keywords/>
  <dc:description/>
  <cp:lastModifiedBy>Thopate, Akashashok</cp:lastModifiedBy>
  <cp:revision>2</cp:revision>
  <cp:lastPrinted>2023-05-27T13:37:00Z</cp:lastPrinted>
  <dcterms:created xsi:type="dcterms:W3CDTF">2023-05-27T13:39:00Z</dcterms:created>
  <dcterms:modified xsi:type="dcterms:W3CDTF">2023-05-27T13:39:00Z</dcterms:modified>
  <cp:category>Pune-411041, Maharashtra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  <property fmtid="{D5CDD505-2E9C-101B-9397-08002B2CF9AE}" pid="3" name="MSIP_Label_01d9bd1c-f51c-439e-8800-bd7c11f746db_Enabled">
    <vt:lpwstr>true</vt:lpwstr>
  </property>
  <property fmtid="{D5CDD505-2E9C-101B-9397-08002B2CF9AE}" pid="4" name="MSIP_Label_01d9bd1c-f51c-439e-8800-bd7c11f746db_SetDate">
    <vt:lpwstr>2023-05-27T13:37:20Z</vt:lpwstr>
  </property>
  <property fmtid="{D5CDD505-2E9C-101B-9397-08002B2CF9AE}" pid="5" name="MSIP_Label_01d9bd1c-f51c-439e-8800-bd7c11f746db_Method">
    <vt:lpwstr>Standard</vt:lpwstr>
  </property>
  <property fmtid="{D5CDD505-2E9C-101B-9397-08002B2CF9AE}" pid="6" name="MSIP_Label_01d9bd1c-f51c-439e-8800-bd7c11f746db_Name">
    <vt:lpwstr>Internal</vt:lpwstr>
  </property>
  <property fmtid="{D5CDD505-2E9C-101B-9397-08002B2CF9AE}" pid="7" name="MSIP_Label_01d9bd1c-f51c-439e-8800-bd7c11f746db_SiteId">
    <vt:lpwstr>c45b48f3-13bb-448b-9356-ba7b863c2189</vt:lpwstr>
  </property>
  <property fmtid="{D5CDD505-2E9C-101B-9397-08002B2CF9AE}" pid="8" name="MSIP_Label_01d9bd1c-f51c-439e-8800-bd7c11f746db_ActionId">
    <vt:lpwstr>d876e8e4-6a9a-49c2-acb5-af777f55726e</vt:lpwstr>
  </property>
  <property fmtid="{D5CDD505-2E9C-101B-9397-08002B2CF9AE}" pid="9" name="MSIP_Label_01d9bd1c-f51c-439e-8800-bd7c11f746db_ContentBits">
    <vt:lpwstr>2</vt:lpwstr>
  </property>
</Properties>
</file>